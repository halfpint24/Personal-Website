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D1C" w:rsidRDefault="008E7140">
      <w:pPr>
        <w:pStyle w:val="Title"/>
      </w:pPr>
      <w:bookmarkStart w:id="0" w:name="_GoBack"/>
      <w:bookmarkEnd w:id="0"/>
      <w:r>
        <w:t>Storyboard Worksheet</w:t>
      </w:r>
    </w:p>
    <w:p w:rsidR="00FD2D1C" w:rsidRDefault="00E55770" w:rsidP="008E7140">
      <w:pPr>
        <w:pStyle w:val="Subtitle"/>
        <w:spacing w:before="60" w:after="360" w:line="240" w:lineRule="auto"/>
        <w:contextualSpacing/>
      </w:pPr>
      <w:sdt>
        <w:sdtPr>
          <w:id w:val="1478411752"/>
          <w:placeholder>
            <w:docPart w:val="C38F515541784680AB74E142E164D78C"/>
          </w:placeholder>
          <w:temporary/>
          <w:showingPlcHdr/>
          <w15:appearance w15:val="hidden"/>
          <w:text/>
        </w:sdtPr>
        <w:sdtEndPr/>
        <w:sdtContent>
          <w:r w:rsidR="000C6B78">
            <w:t>[Teacher]</w:t>
          </w:r>
        </w:sdtContent>
      </w:sdt>
      <w:r w:rsidR="000C6B78">
        <w:t> | </w:t>
      </w:r>
      <w:sdt>
        <w:sdtPr>
          <w:id w:val="-1297979684"/>
          <w:placeholder>
            <w:docPart w:val="768F45C4453541619906A675E94A1AAC"/>
          </w:placeholder>
          <w:temporary/>
          <w:showingPlcHdr/>
          <w15:appearance w15:val="hidden"/>
          <w:text/>
        </w:sdtPr>
        <w:sdtEndPr/>
        <w:sdtContent>
          <w:r w:rsidR="000C6B78">
            <w:t>[Course Name]</w:t>
          </w:r>
        </w:sdtContent>
      </w:sdt>
      <w:r w:rsidR="000C6B78">
        <w:t> | </w:t>
      </w:r>
      <w:sdt>
        <w:sdtPr>
          <w:id w:val="67389135"/>
          <w:placeholder>
            <w:docPart w:val="4F8ED2306C95425FB8B2EEE76161A407"/>
          </w:placeholder>
          <w:temporary/>
          <w:showingPlcHdr/>
          <w15:appearance w15:val="hidden"/>
          <w:text/>
        </w:sdtPr>
        <w:sdtEndPr/>
        <w:sdtContent>
          <w:r w:rsidR="000C6B78">
            <w:t>[Class Time/Period]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udent Name"/>
      </w:tblPr>
      <w:tblGrid>
        <w:gridCol w:w="1621"/>
        <w:gridCol w:w="8027"/>
      </w:tblGrid>
      <w:tr w:rsidR="00FD2D1C">
        <w:tc>
          <w:tcPr>
            <w:tcW w:w="840" w:type="pct"/>
            <w:vAlign w:val="bottom"/>
          </w:tcPr>
          <w:p w:rsidR="00FD2D1C" w:rsidRDefault="000C6B78">
            <w:pPr>
              <w:pStyle w:val="Name"/>
              <w:rPr>
                <w:caps/>
              </w:rPr>
            </w:pPr>
            <w:r>
              <w:rPr>
                <w:caps/>
              </w:rPr>
              <w:t xml:space="preserve">STUDENT </w:t>
            </w:r>
            <w:r>
              <w:t>NAME</w:t>
            </w:r>
            <w:r>
              <w:rPr>
                <w:caps/>
              </w:rPr>
              <w:t>:</w:t>
            </w:r>
          </w:p>
        </w:tc>
        <w:tc>
          <w:tcPr>
            <w:tcW w:w="4160" w:type="pct"/>
            <w:tcBorders>
              <w:bottom w:val="single" w:sz="4" w:space="0" w:color="A6A6A6" w:themeColor="background1" w:themeShade="A6"/>
            </w:tcBorders>
            <w:vAlign w:val="bottom"/>
          </w:tcPr>
          <w:p w:rsidR="00FD2D1C" w:rsidRDefault="00FD2D1C">
            <w:pPr>
              <w:pStyle w:val="Name"/>
            </w:pPr>
          </w:p>
        </w:tc>
      </w:tr>
    </w:tbl>
    <w:p w:rsidR="00FD2D1C" w:rsidRDefault="00FD2D1C"/>
    <w:p w:rsidR="008E7140" w:rsidRDefault="008E7140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48F7E6" wp14:editId="275B098C">
                <wp:simplePos x="0" y="0"/>
                <wp:positionH relativeFrom="margin">
                  <wp:align>left</wp:align>
                </wp:positionH>
                <wp:positionV relativeFrom="paragraph">
                  <wp:posOffset>367030</wp:posOffset>
                </wp:positionV>
                <wp:extent cx="6134100" cy="6572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657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140" w:rsidRDefault="008E71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8F7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.9pt;width:483pt;height:517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">
                <v:textbox>
                  <w:txbxContent>
                    <w:p w:rsidR="008E7140" w:rsidRDefault="008E7140"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Include a sketch of your homepage in the box below.</w:t>
      </w:r>
    </w:p>
    <w:p w:rsidR="008E7140" w:rsidRDefault="008E7140"/>
    <w:tbl>
      <w:tblPr>
        <w:tblStyle w:val="TableGrid"/>
        <w:tblpPr w:leftFromText="180" w:rightFromText="180" w:vertAnchor="text" w:tblpY="820"/>
        <w:tblW w:w="10255" w:type="dxa"/>
        <w:tblLook w:val="04A0" w:firstRow="1" w:lastRow="0" w:firstColumn="1" w:lastColumn="0" w:noHBand="0" w:noVBand="1"/>
      </w:tblPr>
      <w:tblGrid>
        <w:gridCol w:w="2543"/>
        <w:gridCol w:w="7712"/>
      </w:tblGrid>
      <w:tr w:rsidR="00CF0353" w:rsidTr="00CF0353">
        <w:trPr>
          <w:trHeight w:val="1430"/>
        </w:trPr>
        <w:tc>
          <w:tcPr>
            <w:tcW w:w="2543" w:type="dxa"/>
          </w:tcPr>
          <w:p w:rsidR="00CF0353" w:rsidRDefault="00CF0353" w:rsidP="00CF0353">
            <w:r>
              <w:lastRenderedPageBreak/>
              <w:t>Project Purpose</w:t>
            </w:r>
          </w:p>
        </w:tc>
        <w:tc>
          <w:tcPr>
            <w:tcW w:w="7712" w:type="dxa"/>
          </w:tcPr>
          <w:p w:rsidR="00CF0353" w:rsidRDefault="00CF0353" w:rsidP="008E7140"/>
        </w:tc>
      </w:tr>
      <w:tr w:rsidR="00CF0353" w:rsidTr="00CF0353">
        <w:trPr>
          <w:trHeight w:val="1877"/>
        </w:trPr>
        <w:tc>
          <w:tcPr>
            <w:tcW w:w="2543" w:type="dxa"/>
          </w:tcPr>
          <w:p w:rsidR="00CF0353" w:rsidRDefault="00CF0353" w:rsidP="008E7140">
            <w:r>
              <w:t>Purpose</w:t>
            </w:r>
          </w:p>
        </w:tc>
        <w:tc>
          <w:tcPr>
            <w:tcW w:w="7712" w:type="dxa"/>
          </w:tcPr>
          <w:p w:rsidR="00CF0353" w:rsidRDefault="00CF0353" w:rsidP="008E7140"/>
        </w:tc>
      </w:tr>
      <w:tr w:rsidR="00CF0353" w:rsidTr="00CF0353">
        <w:trPr>
          <w:trHeight w:val="2507"/>
        </w:trPr>
        <w:tc>
          <w:tcPr>
            <w:tcW w:w="2543" w:type="dxa"/>
          </w:tcPr>
          <w:p w:rsidR="00CF0353" w:rsidRDefault="00CF0353" w:rsidP="008E7140">
            <w:r>
              <w:t>Target Audience</w:t>
            </w:r>
          </w:p>
        </w:tc>
        <w:tc>
          <w:tcPr>
            <w:tcW w:w="7712" w:type="dxa"/>
          </w:tcPr>
          <w:p w:rsidR="00CF0353" w:rsidRDefault="00CF0353" w:rsidP="008E7140"/>
        </w:tc>
      </w:tr>
      <w:tr w:rsidR="00CF0353" w:rsidTr="00CF0353">
        <w:trPr>
          <w:trHeight w:val="4037"/>
        </w:trPr>
        <w:tc>
          <w:tcPr>
            <w:tcW w:w="2543" w:type="dxa"/>
          </w:tcPr>
          <w:p w:rsidR="00CF0353" w:rsidRDefault="00CF0353" w:rsidP="008E7140">
            <w:r>
              <w:t>Descriptions of Other Pages</w:t>
            </w:r>
          </w:p>
        </w:tc>
        <w:tc>
          <w:tcPr>
            <w:tcW w:w="7712" w:type="dxa"/>
          </w:tcPr>
          <w:p w:rsidR="00CF0353" w:rsidRDefault="00CF0353" w:rsidP="008E7140"/>
        </w:tc>
      </w:tr>
    </w:tbl>
    <w:p w:rsidR="008E7140" w:rsidRPr="00CF0353" w:rsidRDefault="00CF0353" w:rsidP="00CF0353">
      <w:pPr>
        <w:jc w:val="center"/>
        <w:rPr>
          <w:b/>
          <w:sz w:val="24"/>
        </w:rPr>
      </w:pPr>
      <w:r w:rsidRPr="00CF0353">
        <w:rPr>
          <w:b/>
          <w:sz w:val="24"/>
        </w:rPr>
        <w:t>Storyboard Overview</w:t>
      </w:r>
    </w:p>
    <w:sectPr w:rsidR="008E7140" w:rsidRPr="00CF0353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770" w:rsidRDefault="00E55770">
      <w:pPr>
        <w:spacing w:after="0" w:line="240" w:lineRule="auto"/>
      </w:pPr>
      <w:r>
        <w:separator/>
      </w:r>
    </w:p>
  </w:endnote>
  <w:endnote w:type="continuationSeparator" w:id="0">
    <w:p w:rsidR="00E55770" w:rsidRDefault="00E5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D1C" w:rsidRDefault="000C6B7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A2E0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770" w:rsidRDefault="00E55770">
      <w:pPr>
        <w:spacing w:after="0" w:line="240" w:lineRule="auto"/>
      </w:pPr>
      <w:r>
        <w:separator/>
      </w:r>
    </w:p>
  </w:footnote>
  <w:footnote w:type="continuationSeparator" w:id="0">
    <w:p w:rsidR="00E55770" w:rsidRDefault="00E5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40"/>
    <w:rsid w:val="000C6B78"/>
    <w:rsid w:val="008E7140"/>
    <w:rsid w:val="00BA2E0F"/>
    <w:rsid w:val="00CF0353"/>
    <w:rsid w:val="00E55770"/>
    <w:rsid w:val="00FD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786DD-D619-40BE-B682-87C37903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n.reid\AppData\Roaming\Microsoft\Templates\Task%20assignment%20sheet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8F515541784680AB74E142E164D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067A9-C4BF-441E-B7FC-4D7A1640B37C}"/>
      </w:docPartPr>
      <w:docPartBody>
        <w:p w:rsidR="00B130BF" w:rsidRDefault="00B43E9A">
          <w:pPr>
            <w:pStyle w:val="C38F515541784680AB74E142E164D78C"/>
          </w:pPr>
          <w:r>
            <w:t>[Teacher]</w:t>
          </w:r>
        </w:p>
      </w:docPartBody>
    </w:docPart>
    <w:docPart>
      <w:docPartPr>
        <w:name w:val="768F45C4453541619906A675E94A1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465A8-F5E1-4D2C-9F93-6F4CDBCDD6B3}"/>
      </w:docPartPr>
      <w:docPartBody>
        <w:p w:rsidR="00B130BF" w:rsidRDefault="00B43E9A">
          <w:pPr>
            <w:pStyle w:val="768F45C4453541619906A675E94A1AAC"/>
          </w:pPr>
          <w:r>
            <w:t>[Course Name]</w:t>
          </w:r>
        </w:p>
      </w:docPartBody>
    </w:docPart>
    <w:docPart>
      <w:docPartPr>
        <w:name w:val="4F8ED2306C95425FB8B2EEE76161A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2E057-FE32-4BCD-A2DE-6D15CBB2E42E}"/>
      </w:docPartPr>
      <w:docPartBody>
        <w:p w:rsidR="00B130BF" w:rsidRDefault="00B43E9A">
          <w:pPr>
            <w:pStyle w:val="4F8ED2306C95425FB8B2EEE76161A407"/>
          </w:pPr>
          <w:r>
            <w:t>[Class Time/Period]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45"/>
    <w:rsid w:val="00667D6A"/>
    <w:rsid w:val="00B130BF"/>
    <w:rsid w:val="00B43E9A"/>
    <w:rsid w:val="00C6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5349475BE146329F96B5086A27136F">
    <w:name w:val="E05349475BE146329F96B5086A27136F"/>
  </w:style>
  <w:style w:type="paragraph" w:customStyle="1" w:styleId="A8C27F9D73664AAA9832AD4D00D0553D">
    <w:name w:val="A8C27F9D73664AAA9832AD4D00D0553D"/>
  </w:style>
  <w:style w:type="paragraph" w:customStyle="1" w:styleId="C38F515541784680AB74E142E164D78C">
    <w:name w:val="C38F515541784680AB74E142E164D78C"/>
  </w:style>
  <w:style w:type="paragraph" w:customStyle="1" w:styleId="768F45C4453541619906A675E94A1AAC">
    <w:name w:val="768F45C4453541619906A675E94A1AAC"/>
  </w:style>
  <w:style w:type="paragraph" w:customStyle="1" w:styleId="4F8ED2306C95425FB8B2EEE76161A407">
    <w:name w:val="4F8ED2306C95425FB8B2EEE76161A407"/>
  </w:style>
  <w:style w:type="paragraph" w:customStyle="1" w:styleId="05CEC4EE02164E65B491BBD5571B8AD6">
    <w:name w:val="05CEC4EE02164E65B491BBD5571B8AD6"/>
  </w:style>
  <w:style w:type="character" w:styleId="PlaceholderText">
    <w:name w:val="Placeholder Text"/>
    <w:basedOn w:val="DefaultParagraphFont"/>
    <w:uiPriority w:val="99"/>
    <w:semiHidden/>
    <w:rsid w:val="00C67545"/>
    <w:rPr>
      <w:color w:val="808080"/>
    </w:rPr>
  </w:style>
  <w:style w:type="paragraph" w:customStyle="1" w:styleId="88E89388AD09444CA89C489916FC5E39">
    <w:name w:val="88E89388AD09444CA89C489916FC5E39"/>
  </w:style>
  <w:style w:type="paragraph" w:customStyle="1" w:styleId="EA5868A563CE4E6CAD0EBB29115BE225">
    <w:name w:val="EA5868A563CE4E6CAD0EBB29115BE225"/>
    <w:rsid w:val="00C67545"/>
  </w:style>
  <w:style w:type="paragraph" w:customStyle="1" w:styleId="E955EED6D12F4E099C0C40A65114C3E0">
    <w:name w:val="E955EED6D12F4E099C0C40A65114C3E0"/>
    <w:rsid w:val="00C67545"/>
  </w:style>
  <w:style w:type="paragraph" w:customStyle="1" w:styleId="7D99EC6C12C34E2B95EC9F2B8B1BA7B8">
    <w:name w:val="7D99EC6C12C34E2B95EC9F2B8B1BA7B8"/>
    <w:rsid w:val="00C67545"/>
  </w:style>
  <w:style w:type="paragraph" w:customStyle="1" w:styleId="89A15EFB931747199B81B6C751484347">
    <w:name w:val="89A15EFB931747199B81B6C751484347"/>
    <w:rsid w:val="00C67545"/>
  </w:style>
  <w:style w:type="paragraph" w:customStyle="1" w:styleId="0D8D10B75C50410AB32F7ED08A19A1FF">
    <w:name w:val="0D8D10B75C50410AB32F7ED08A19A1FF"/>
    <w:rsid w:val="00C67545"/>
  </w:style>
  <w:style w:type="paragraph" w:customStyle="1" w:styleId="401ED1EFC31E4541B002A348F7B51D35">
    <w:name w:val="401ED1EFC31E4541B002A348F7B51D35"/>
    <w:rsid w:val="00C67545"/>
  </w:style>
  <w:style w:type="paragraph" w:customStyle="1" w:styleId="5AE5F6E7D8E34C9298C8A73CB8E6D0DA">
    <w:name w:val="5AE5F6E7D8E34C9298C8A73CB8E6D0DA"/>
    <w:rsid w:val="00C67545"/>
  </w:style>
  <w:style w:type="paragraph" w:customStyle="1" w:styleId="EE468A63D4F54E8EA5811999AFEB6211">
    <w:name w:val="EE468A63D4F54E8EA5811999AFEB6211"/>
    <w:rsid w:val="00C67545"/>
  </w:style>
  <w:style w:type="paragraph" w:customStyle="1" w:styleId="31D032998312492D9B7AF5F56C05B6F8">
    <w:name w:val="31D032998312492D9B7AF5F56C05B6F8"/>
    <w:rsid w:val="00C67545"/>
  </w:style>
  <w:style w:type="paragraph" w:customStyle="1" w:styleId="EE12E80D3D8A485084A5A0782AC8FE02">
    <w:name w:val="EE12E80D3D8A485084A5A0782AC8FE02"/>
    <w:rsid w:val="00C67545"/>
  </w:style>
  <w:style w:type="paragraph" w:customStyle="1" w:styleId="B047716484C7448CA979355CFC2047FD">
    <w:name w:val="B047716484C7448CA979355CFC2047FD"/>
    <w:rsid w:val="00C67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 (color)</Template>
  <TotalTime>0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Reid, Justin</dc:creator>
  <cp:keywords/>
  <cp:lastModifiedBy>PADGETT, COLLIN</cp:lastModifiedBy>
  <cp:revision>2</cp:revision>
  <dcterms:created xsi:type="dcterms:W3CDTF">2017-02-06T15:07:00Z</dcterms:created>
  <dcterms:modified xsi:type="dcterms:W3CDTF">2017-02-06T15:07:00Z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